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5662"/>
      </w:tblGrid>
      <w:tr w:rsidR="008D024E" w:rsidRPr="00CA6E4D" w:rsidTr="00524651">
        <w:trPr>
          <w:trHeight w:val="6643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8D024E" w:rsidRPr="00524651" w:rsidRDefault="008D024E" w:rsidP="00D05580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524651">
              <w:rPr>
                <w:rFonts w:ascii="Rockwell" w:hAnsi="Rockwell"/>
                <w:b/>
                <w:color w:val="00FF00"/>
                <w:sz w:val="120"/>
                <w:szCs w:val="120"/>
              </w:rPr>
              <w:t>Let's</w:t>
            </w:r>
          </w:p>
          <w:p w:rsidR="008D024E" w:rsidRPr="00524651" w:rsidRDefault="008D024E" w:rsidP="00D05580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524651">
              <w:rPr>
                <w:rFonts w:ascii="Rockwell" w:hAnsi="Rockwell"/>
                <w:b/>
                <w:color w:val="00FF00"/>
                <w:sz w:val="120"/>
                <w:szCs w:val="120"/>
              </w:rPr>
              <w:t>Plugin</w:t>
            </w:r>
          </w:p>
          <w:p w:rsidR="008D024E" w:rsidRPr="00524651" w:rsidRDefault="008D024E" w:rsidP="00D05580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524651">
              <w:rPr>
                <w:rFonts w:ascii="Rockwell" w:hAnsi="Rockwell"/>
                <w:b/>
                <w:color w:val="00FF00"/>
                <w:sz w:val="120"/>
                <w:szCs w:val="120"/>
              </w:rPr>
              <w:t>Something!</w:t>
            </w:r>
          </w:p>
          <w:p w:rsidR="008D024E" w:rsidRDefault="008D024E" w:rsidP="00D05580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</w:p>
          <w:p w:rsidR="008D024E" w:rsidRPr="00CA6E4D" w:rsidRDefault="008D024E" w:rsidP="00D05580">
            <w:pPr>
              <w:jc w:val="center"/>
              <w:rPr>
                <w:rFonts w:ascii="Rockwell" w:hAnsi="Rockwell"/>
                <w:color w:val="00FF00"/>
                <w:sz w:val="48"/>
                <w:szCs w:val="48"/>
              </w:rPr>
            </w:pPr>
            <w:r w:rsidRPr="00524651">
              <w:rPr>
                <w:rFonts w:ascii="Rockwell" w:hAnsi="Rockwell"/>
                <w:color w:val="00FF00"/>
                <w:sz w:val="40"/>
                <w:szCs w:val="40"/>
              </w:rPr>
              <w:t>with iPlug2: https://github.com/iPlug2/iPlug2</w:t>
            </w:r>
          </w:p>
        </w:tc>
      </w:tr>
      <w:tr w:rsidR="008D024E" w:rsidRPr="00CA6E4D" w:rsidTr="00524651">
        <w:trPr>
          <w:trHeight w:val="57"/>
          <w:jc w:val="center"/>
        </w:trPr>
        <w:tc>
          <w:tcPr>
            <w:tcW w:w="8522" w:type="dxa"/>
            <w:shd w:val="clear" w:color="auto" w:fill="00FF00"/>
            <w:vAlign w:val="center"/>
          </w:tcPr>
          <w:p w:rsidR="008D024E" w:rsidRPr="00524651" w:rsidRDefault="008D024E" w:rsidP="00D05580">
            <w:pPr>
              <w:jc w:val="center"/>
              <w:rPr>
                <w:rFonts w:ascii="Rockwell" w:hAnsi="Rockwell"/>
                <w:color w:val="00FF00"/>
                <w:sz w:val="2"/>
                <w:szCs w:val="2"/>
              </w:rPr>
            </w:pPr>
          </w:p>
        </w:tc>
      </w:tr>
      <w:tr w:rsidR="008D024E" w:rsidRPr="00CA6E4D" w:rsidTr="00524651">
        <w:trPr>
          <w:trHeight w:val="1134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8D024E" w:rsidRPr="001E5C7E" w:rsidRDefault="008D024E" w:rsidP="00D05580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  <w:r w:rsidRPr="001E5C7E">
              <w:rPr>
                <w:rFonts w:ascii="Rockwell" w:hAnsi="Rockwell"/>
                <w:color w:val="00FF00"/>
                <w:sz w:val="40"/>
                <w:szCs w:val="40"/>
              </w:rPr>
              <w:t>Episode 0: Introduction</w:t>
            </w:r>
          </w:p>
        </w:tc>
      </w:tr>
      <w:tr w:rsidR="008D024E" w:rsidRPr="00CA6E4D" w:rsidTr="00B40B87">
        <w:trPr>
          <w:trHeight w:hRule="exact" w:val="57"/>
          <w:jc w:val="center"/>
        </w:trPr>
        <w:tc>
          <w:tcPr>
            <w:tcW w:w="8522" w:type="dxa"/>
            <w:shd w:val="clear" w:color="auto" w:fill="00FF00"/>
            <w:vAlign w:val="center"/>
          </w:tcPr>
          <w:p w:rsidR="008D024E" w:rsidRPr="001E5C7E" w:rsidRDefault="008D024E" w:rsidP="00D05580">
            <w:pPr>
              <w:jc w:val="center"/>
              <w:rPr>
                <w:rFonts w:ascii="Rockwell" w:hAnsi="Rockwell"/>
                <w:color w:val="00FF00"/>
              </w:rPr>
            </w:pPr>
          </w:p>
        </w:tc>
      </w:tr>
      <w:tr w:rsidR="008D024E" w:rsidRPr="00CA6E4D" w:rsidTr="00CA6E4D">
        <w:trPr>
          <w:trHeight w:hRule="exact" w:val="1134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8D024E" w:rsidRPr="001E5C7E" w:rsidRDefault="008D024E" w:rsidP="00D05580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  <w:r w:rsidRPr="001E5C7E">
              <w:rPr>
                <w:rFonts w:ascii="Rockwell" w:hAnsi="Rockwell"/>
                <w:color w:val="00FF00"/>
                <w:sz w:val="40"/>
                <w:szCs w:val="40"/>
              </w:rPr>
              <w:t>© Shameless Plugs, 2024 - http://shamelessplugs.net</w:t>
            </w:r>
          </w:p>
        </w:tc>
      </w:tr>
    </w:tbl>
    <w:p w:rsidR="008D024E" w:rsidRPr="00CA6E4D" w:rsidRDefault="008D024E" w:rsidP="00D05580">
      <w:pPr>
        <w:jc w:val="center"/>
        <w:rPr>
          <w:rFonts w:ascii="Rockwell" w:hAnsi="Rockwell"/>
          <w:color w:val="00FF00"/>
          <w:sz w:val="2"/>
          <w:szCs w:val="2"/>
        </w:rPr>
      </w:pPr>
    </w:p>
    <w:sectPr w:rsidR="008D024E" w:rsidRPr="00CA6E4D" w:rsidSect="00CA6E4D">
      <w:pgSz w:w="16838" w:h="11906" w:orient="landscape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isplayBackgroundShape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1B03"/>
    <w:rsid w:val="001E5C7E"/>
    <w:rsid w:val="00524651"/>
    <w:rsid w:val="008D024E"/>
    <w:rsid w:val="00921B03"/>
    <w:rsid w:val="00B40B87"/>
    <w:rsid w:val="00CA6E4D"/>
    <w:rsid w:val="00D05580"/>
    <w:rsid w:val="00F3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21B0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A6E4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1</Pages>
  <Words>23</Words>
  <Characters>132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</dc:title>
  <dc:subject/>
  <dc:creator>Heeb</dc:creator>
  <cp:keywords/>
  <dc:description/>
  <cp:lastModifiedBy>Heeb</cp:lastModifiedBy>
  <cp:revision>8</cp:revision>
  <cp:lastPrinted>2024-02-27T18:54:00Z</cp:lastPrinted>
  <dcterms:created xsi:type="dcterms:W3CDTF">2024-02-27T18:13:00Z</dcterms:created>
  <dcterms:modified xsi:type="dcterms:W3CDTF">2024-02-27T18:56:00Z</dcterms:modified>
</cp:coreProperties>
</file>