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/>
  <w:body>
    <w:p w:rsidR="009C0AD4" w:rsidRDefault="009C0AD4" w:rsidP="003B5A58">
      <w:p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Setup:</w:t>
      </w:r>
    </w:p>
    <w:p w:rsidR="009C0AD4" w:rsidRDefault="009C0AD4" w:rsidP="00E16863">
      <w:pPr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Windows Audio Session =&gt; Intel Audio</w:t>
      </w:r>
    </w:p>
    <w:p w:rsidR="009C0AD4" w:rsidRDefault="009C0AD4" w:rsidP="00E16863">
      <w:pPr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Glary</w:t>
      </w:r>
    </w:p>
    <w:p w:rsidR="009C0AD4" w:rsidRDefault="009C0AD4" w:rsidP="00E16863">
      <w:pPr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SharpKeys</w:t>
      </w:r>
    </w:p>
    <w:p w:rsidR="009C0AD4" w:rsidRDefault="009C0AD4" w:rsidP="00240C08">
      <w:pPr>
        <w:rPr>
          <w:rFonts w:ascii="Consolas" w:hAnsi="Consolas"/>
          <w:sz w:val="26"/>
          <w:szCs w:val="26"/>
        </w:rPr>
      </w:pPr>
    </w:p>
    <w:p w:rsidR="009C0AD4" w:rsidRDefault="009C0AD4" w:rsidP="003B5A58">
      <w:p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Mention:</w:t>
      </w:r>
    </w:p>
    <w:p w:rsidR="009C0AD4" w:rsidRDefault="009C0AD4" w:rsidP="003B5A58">
      <w:pPr>
        <w:numPr>
          <w:ilvl w:val="0"/>
          <w:numId w:val="4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Beginners course</w:t>
      </w:r>
    </w:p>
    <w:p w:rsidR="009C0AD4" w:rsidRDefault="009C0AD4" w:rsidP="003B5A58">
      <w:pPr>
        <w:numPr>
          <w:ilvl w:val="1"/>
          <w:numId w:val="4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Holding hand from the very beginning</w:t>
      </w:r>
    </w:p>
    <w:p w:rsidR="009C0AD4" w:rsidRDefault="009C0AD4" w:rsidP="003B5A58">
      <w:pPr>
        <w:numPr>
          <w:ilvl w:val="1"/>
          <w:numId w:val="4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You don't need to know programming</w:t>
      </w:r>
    </w:p>
    <w:p w:rsidR="009C0AD4" w:rsidRDefault="009C0AD4" w:rsidP="003B5A58">
      <w:pPr>
        <w:numPr>
          <w:ilvl w:val="1"/>
          <w:numId w:val="4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You don't need to know C++ - I didn't!</w:t>
      </w:r>
    </w:p>
    <w:p w:rsidR="009C0AD4" w:rsidRDefault="009C0AD4" w:rsidP="003B5A58">
      <w:pPr>
        <w:numPr>
          <w:ilvl w:val="0"/>
          <w:numId w:val="4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We will be using freely available software, with the exception of:</w:t>
      </w:r>
    </w:p>
    <w:p w:rsidR="009C0AD4" w:rsidRDefault="009C0AD4" w:rsidP="003B5A58">
      <w:pPr>
        <w:numPr>
          <w:ilvl w:val="1"/>
          <w:numId w:val="4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Reaper, which has a fully functional 2-month trial, and is ridiculously affordable after that, but</w:t>
      </w:r>
    </w:p>
    <w:p w:rsidR="009C0AD4" w:rsidRDefault="009C0AD4" w:rsidP="003B5A58">
      <w:pPr>
        <w:numPr>
          <w:ilvl w:val="1"/>
          <w:numId w:val="4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You can use any DAW (free or not) that runs on Windows and can load vst3 plugins.</w:t>
      </w:r>
    </w:p>
    <w:p w:rsidR="009C0AD4" w:rsidRDefault="009C0AD4" w:rsidP="003B5A58">
      <w:pPr>
        <w:numPr>
          <w:ilvl w:val="1"/>
          <w:numId w:val="4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Please remember to support all the creators of free software (especially iPlug2), by donating if possible.</w:t>
      </w:r>
    </w:p>
    <w:p w:rsidR="009C0AD4" w:rsidRDefault="009C0AD4" w:rsidP="003B5A58">
      <w:pPr>
        <w:numPr>
          <w:ilvl w:val="0"/>
          <w:numId w:val="4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Shameless Plugs: </w:t>
      </w:r>
      <w:hyperlink r:id="rId5" w:history="1">
        <w:r w:rsidRPr="0075367E">
          <w:rPr>
            <w:rStyle w:val="Hyperlink"/>
            <w:rFonts w:ascii="Consolas" w:hAnsi="Consolas"/>
            <w:sz w:val="26"/>
            <w:szCs w:val="26"/>
          </w:rPr>
          <w:t>https://www.youtube.com/@Shameless-Plugs-TM</w:t>
        </w:r>
      </w:hyperlink>
    </w:p>
    <w:p w:rsidR="009C0AD4" w:rsidRDefault="009C0AD4" w:rsidP="003B5A58">
      <w:pPr>
        <w:numPr>
          <w:ilvl w:val="0"/>
          <w:numId w:val="4"/>
        </w:numPr>
        <w:rPr>
          <w:rFonts w:ascii="Consolas" w:hAnsi="Consolas"/>
          <w:sz w:val="26"/>
          <w:szCs w:val="26"/>
        </w:rPr>
      </w:pPr>
    </w:p>
    <w:p w:rsidR="009C0AD4" w:rsidRDefault="009C0AD4" w:rsidP="003B5A58">
      <w:pPr>
        <w:tabs>
          <w:tab w:val="left" w:pos="720"/>
        </w:tabs>
        <w:rPr>
          <w:rFonts w:ascii="Consolas" w:hAnsi="Consolas"/>
          <w:sz w:val="26"/>
          <w:szCs w:val="26"/>
        </w:rPr>
      </w:pPr>
    </w:p>
    <w:p w:rsidR="009C0AD4" w:rsidRDefault="009C0AD4" w:rsidP="003B5A58">
      <w:pPr>
        <w:tabs>
          <w:tab w:val="left" w:pos="720"/>
        </w:tabs>
        <w:rPr>
          <w:rFonts w:ascii="Consolas" w:hAnsi="Consolas"/>
          <w:sz w:val="26"/>
          <w:szCs w:val="26"/>
        </w:rPr>
      </w:pPr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 xml:space="preserve">Visit </w:t>
      </w:r>
      <w:hyperlink r:id="rId6" w:history="1">
        <w:r w:rsidRPr="001B3D56">
          <w:rPr>
            <w:rStyle w:val="Hyperlink"/>
            <w:rFonts w:ascii="Consolas" w:hAnsi="Consolas"/>
            <w:sz w:val="26"/>
            <w:szCs w:val="26"/>
          </w:rPr>
          <w:t>https://github.com/iPlug2/iPlug2</w:t>
        </w:r>
      </w:hyperlink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 xml:space="preserve">Download &amp; install </w:t>
      </w:r>
      <w:hyperlink r:id="rId7" w:history="1">
        <w:r w:rsidRPr="001B3D56">
          <w:rPr>
            <w:rStyle w:val="Hyperlink"/>
            <w:rFonts w:ascii="Consolas" w:hAnsi="Consolas"/>
            <w:sz w:val="26"/>
            <w:szCs w:val="26"/>
          </w:rPr>
          <w:t>https://tortoisegit.org/download/</w:t>
        </w:r>
      </w:hyperlink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 xml:space="preserve">From TortoiseGit first setup wizard -&gt; </w:t>
      </w:r>
      <w:hyperlink r:id="rId8" w:history="1">
        <w:r w:rsidRPr="001B3D56">
          <w:rPr>
            <w:rStyle w:val="Hyperlink"/>
            <w:rFonts w:ascii="Consolas" w:hAnsi="Consolas"/>
            <w:sz w:val="26"/>
            <w:szCs w:val="26"/>
          </w:rPr>
          <w:t>https://gitforwindows.org/</w:t>
        </w:r>
      </w:hyperlink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 xml:space="preserve">Back to </w:t>
      </w:r>
      <w:hyperlink r:id="rId9" w:history="1">
        <w:r w:rsidRPr="001B3D56">
          <w:rPr>
            <w:rStyle w:val="Hyperlink"/>
            <w:rFonts w:ascii="Consolas" w:hAnsi="Consolas"/>
            <w:sz w:val="26"/>
            <w:szCs w:val="26"/>
          </w:rPr>
          <w:t>https://github.com/iPlug2/iPlug2</w:t>
        </w:r>
      </w:hyperlink>
      <w:r w:rsidRPr="001B3D56">
        <w:rPr>
          <w:rFonts w:ascii="Consolas" w:hAnsi="Consolas"/>
          <w:sz w:val="26"/>
          <w:szCs w:val="26"/>
        </w:rPr>
        <w:t>, copy clone link</w:t>
      </w:r>
    </w:p>
    <w:p w:rsidR="009C0AD4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Documents folder</w:t>
      </w:r>
      <w:r>
        <w:rPr>
          <w:rFonts w:ascii="Consolas" w:hAnsi="Consolas"/>
          <w:sz w:val="26"/>
          <w:szCs w:val="26"/>
        </w:rPr>
        <w:t>:</w:t>
      </w:r>
      <w:r w:rsidRPr="001B3D56">
        <w:rPr>
          <w:rFonts w:ascii="Consolas" w:hAnsi="Consolas"/>
          <w:sz w:val="26"/>
          <w:szCs w:val="26"/>
        </w:rPr>
        <w:t xml:space="preserve"> </w:t>
      </w:r>
    </w:p>
    <w:p w:rsidR="009C0AD4" w:rsidRDefault="009C0AD4" w:rsidP="00DD628B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Git Clone</w:t>
      </w:r>
      <w:r>
        <w:rPr>
          <w:rFonts w:ascii="Consolas" w:hAnsi="Consolas"/>
          <w:sz w:val="26"/>
          <w:szCs w:val="26"/>
        </w:rPr>
        <w:t>:</w:t>
      </w:r>
    </w:p>
    <w:p w:rsidR="009C0AD4" w:rsidRDefault="009C0AD4" w:rsidP="00DD628B">
      <w:pPr>
        <w:numPr>
          <w:ilvl w:val="2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Depth=1</w:t>
      </w:r>
    </w:p>
    <w:p w:rsidR="009C0AD4" w:rsidRPr="001B3D56" w:rsidRDefault="009C0AD4" w:rsidP="00DD628B">
      <w:pPr>
        <w:numPr>
          <w:ilvl w:val="2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Recursive</w:t>
      </w:r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Examples</w:t>
      </w:r>
      <w:r>
        <w:rPr>
          <w:rFonts w:ascii="Consolas" w:hAnsi="Consolas"/>
          <w:sz w:val="26"/>
          <w:szCs w:val="26"/>
        </w:rPr>
        <w:t xml:space="preserve">: </w:t>
      </w:r>
      <w:r w:rsidRPr="001B3D56">
        <w:rPr>
          <w:rFonts w:ascii="Consolas" w:hAnsi="Consolas"/>
          <w:sz w:val="26"/>
          <w:szCs w:val="26"/>
        </w:rPr>
        <w:t>cmd</w:t>
      </w:r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 xml:space="preserve">duplicate.py doesn't work =&gt; https://ninite.com/ </w:t>
      </w:r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Select on Ninite:</w:t>
      </w:r>
    </w:p>
    <w:p w:rsidR="009C0AD4" w:rsidRPr="001B3D56" w:rsidRDefault="009C0AD4" w:rsidP="009A3806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Recommended:</w:t>
      </w:r>
    </w:p>
    <w:p w:rsidR="009C0AD4" w:rsidRPr="001B3D56" w:rsidRDefault="009C0AD4" w:rsidP="009A3806">
      <w:pPr>
        <w:numPr>
          <w:ilvl w:val="2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SumatraPDF</w:t>
      </w:r>
    </w:p>
    <w:p w:rsidR="009C0AD4" w:rsidRPr="001B3D56" w:rsidRDefault="009C0AD4" w:rsidP="009A3806">
      <w:pPr>
        <w:numPr>
          <w:ilvl w:val="2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Everything</w:t>
      </w:r>
    </w:p>
    <w:p w:rsidR="009C0AD4" w:rsidRPr="001B3D56" w:rsidRDefault="009C0AD4" w:rsidP="009A3806">
      <w:pPr>
        <w:numPr>
          <w:ilvl w:val="2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WinMerge</w:t>
      </w:r>
    </w:p>
    <w:p w:rsidR="009C0AD4" w:rsidRPr="001B3D56" w:rsidRDefault="009C0AD4" w:rsidP="009A3806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Needed:</w:t>
      </w:r>
    </w:p>
    <w:p w:rsidR="009C0AD4" w:rsidRPr="001B3D56" w:rsidRDefault="009C0AD4" w:rsidP="009A3806">
      <w:pPr>
        <w:numPr>
          <w:ilvl w:val="2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Python x64 3</w:t>
      </w:r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duplicate.py IPlugEffect MyFirstPlugin ShPl</w:t>
      </w:r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 xml:space="preserve">Back to Explorer, navigate into MyFirstPlugin </w:t>
      </w:r>
    </w:p>
    <w:p w:rsidR="009C0AD4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Notice .sln</w:t>
      </w:r>
      <w:r>
        <w:rPr>
          <w:rFonts w:ascii="Consolas" w:hAnsi="Consolas"/>
          <w:sz w:val="26"/>
          <w:szCs w:val="26"/>
        </w:rPr>
        <w:t>:</w:t>
      </w:r>
    </w:p>
    <w:p w:rsidR="009C0AD4" w:rsidRPr="001B3D56" w:rsidRDefault="009C0AD4" w:rsidP="00DD628B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 xml:space="preserve">Go to: </w:t>
      </w:r>
      <w:hyperlink r:id="rId10" w:history="1">
        <w:r w:rsidRPr="001B3D56">
          <w:rPr>
            <w:rStyle w:val="Hyperlink"/>
            <w:rFonts w:ascii="Consolas" w:hAnsi="Consolas"/>
            <w:sz w:val="26"/>
            <w:szCs w:val="26"/>
          </w:rPr>
          <w:t>https://visualstudio.microsoft.com/vs/community/</w:t>
        </w:r>
      </w:hyperlink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Install Visual Studio</w:t>
      </w:r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Select "Desktop Development with C++"</w:t>
      </w:r>
    </w:p>
    <w:p w:rsidR="009C0AD4" w:rsidRPr="001B3D56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Finally, click "Install"</w:t>
      </w:r>
    </w:p>
    <w:p w:rsidR="009C0AD4" w:rsidRPr="001B3D56" w:rsidRDefault="009C0AD4" w:rsidP="00CB3069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Ignore Azure</w:t>
      </w:r>
    </w:p>
    <w:p w:rsidR="009C0AD4" w:rsidRPr="001B3D56" w:rsidRDefault="009C0AD4" w:rsidP="00CB3069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Close all when done</w:t>
      </w:r>
    </w:p>
    <w:p w:rsidR="009C0AD4" w:rsidRPr="001B3D56" w:rsidRDefault="009C0AD4" w:rsidP="009A3806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Double-click .sln</w:t>
      </w:r>
    </w:p>
    <w:p w:rsidR="009C0AD4" w:rsidRDefault="009C0AD4" w:rsidP="009A3806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Make sure the 'app' is selected</w:t>
      </w:r>
    </w:p>
    <w:p w:rsidR="009C0AD4" w:rsidRPr="001B3D56" w:rsidRDefault="009C0AD4" w:rsidP="009A3806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Select 'Release' – we'll do Debugging later</w:t>
      </w:r>
    </w:p>
    <w:p w:rsidR="009C0AD4" w:rsidRDefault="009C0AD4" w:rsidP="009A3806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F5</w:t>
      </w:r>
    </w:p>
    <w:p w:rsidR="009C0AD4" w:rsidRDefault="009C0AD4" w:rsidP="009A3806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We'll want folder for out own projects:</w:t>
      </w:r>
    </w:p>
    <w:p w:rsidR="009C0AD4" w:rsidRDefault="009C0AD4" w:rsidP="00E16863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Create a folder 'Projects' under ..</w:t>
      </w:r>
      <w:r w:rsidRPr="00E16863">
        <w:rPr>
          <w:rFonts w:ascii="Consolas" w:hAnsi="Consolas"/>
          <w:sz w:val="26"/>
          <w:szCs w:val="26"/>
        </w:rPr>
        <w:t>\Documents\iPlug2</w:t>
      </w:r>
    </w:p>
    <w:p w:rsidR="009C0AD4" w:rsidRDefault="009C0AD4" w:rsidP="00E16863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Cut &amp; Paste MyFirstPlugin there</w:t>
      </w:r>
    </w:p>
    <w:p w:rsidR="009C0AD4" w:rsidRDefault="009C0AD4" w:rsidP="009A3806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If that works fine,</w:t>
      </w:r>
    </w:p>
    <w:p w:rsidR="009C0AD4" w:rsidRDefault="009C0AD4" w:rsidP="00CB3069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 xml:space="preserve">right-click on the 'vst3', and </w:t>
      </w:r>
    </w:p>
    <w:p w:rsidR="009C0AD4" w:rsidRPr="001B3D56" w:rsidRDefault="009C0AD4" w:rsidP="00CB3069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select 'Set as Startup Project' (key 'A' should work as well)</w:t>
      </w:r>
    </w:p>
    <w:p w:rsidR="009C0AD4" w:rsidRPr="001B3D56" w:rsidRDefault="009C0AD4" w:rsidP="009A3806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F5</w:t>
      </w:r>
    </w:p>
    <w:p w:rsidR="009C0AD4" w:rsidRDefault="009C0AD4" w:rsidP="009A3806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'There were build errors'</w:t>
      </w:r>
      <w:r>
        <w:rPr>
          <w:rFonts w:ascii="Consolas" w:hAnsi="Consolas"/>
          <w:sz w:val="26"/>
          <w:szCs w:val="26"/>
        </w:rPr>
        <w:t>:</w:t>
      </w:r>
    </w:p>
    <w:p w:rsidR="009C0AD4" w:rsidRDefault="009C0AD4" w:rsidP="00CB3069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 xml:space="preserve">Check checkbox 'Do not show this again', and </w:t>
      </w:r>
    </w:p>
    <w:p w:rsidR="009C0AD4" w:rsidRPr="001B3D56" w:rsidRDefault="009C0AD4" w:rsidP="00CB3069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select 'No' (no use running a previously successful build if the current one is failing)</w:t>
      </w:r>
    </w:p>
    <w:p w:rsidR="009C0AD4" w:rsidRPr="001B3D56" w:rsidRDefault="009C0AD4" w:rsidP="009A3806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Press 'F8' and see '1&gt;/Dependencies/IPlug/VST3_SDK/base/source/fbuffer.cpp(1,1): error C1083: Cannot open source file: '..\..\..\Dependencies\IPlug\VST3_SDK\base\source\fbuffer.cpp': No such file or directory'</w:t>
      </w:r>
    </w:p>
    <w:p w:rsidR="009C0AD4" w:rsidRDefault="009C0AD4" w:rsidP="009A3806">
      <w:pPr>
        <w:numPr>
          <w:ilvl w:val="0"/>
          <w:numId w:val="3"/>
        </w:numPr>
        <w:tabs>
          <w:tab w:val="clear" w:pos="360"/>
          <w:tab w:val="left" w:pos="720"/>
        </w:tabs>
        <w:ind w:left="720" w:hanging="720"/>
        <w:rPr>
          <w:rFonts w:ascii="Consolas" w:hAnsi="Consolas"/>
          <w:sz w:val="26"/>
          <w:szCs w:val="26"/>
        </w:rPr>
      </w:pPr>
      <w:r w:rsidRPr="001B3D56">
        <w:rPr>
          <w:rFonts w:ascii="Consolas" w:hAnsi="Consolas"/>
          <w:sz w:val="26"/>
          <w:szCs w:val="26"/>
        </w:rPr>
        <w:t>So, we'll need the VST3 SDK</w:t>
      </w:r>
      <w:r>
        <w:rPr>
          <w:rFonts w:ascii="Consolas" w:hAnsi="Consolas"/>
          <w:sz w:val="26"/>
          <w:szCs w:val="26"/>
        </w:rPr>
        <w:t>:</w:t>
      </w:r>
    </w:p>
    <w:p w:rsidR="009C0AD4" w:rsidRDefault="009C0AD4" w:rsidP="00CB3069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N</w:t>
      </w:r>
      <w:r w:rsidRPr="001B3D56">
        <w:rPr>
          <w:rFonts w:ascii="Consolas" w:hAnsi="Consolas"/>
          <w:sz w:val="26"/>
          <w:szCs w:val="26"/>
        </w:rPr>
        <w:t>avigate to C:\Users\User\Documents\iPlug2\Dependencies\IPlug</w:t>
      </w:r>
    </w:p>
    <w:p w:rsidR="009C0AD4" w:rsidRDefault="009C0AD4" w:rsidP="00CB3069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double-click '</w:t>
      </w:r>
      <w:r w:rsidRPr="001B3D56">
        <w:rPr>
          <w:rFonts w:ascii="Consolas" w:hAnsi="Consolas"/>
          <w:sz w:val="26"/>
          <w:szCs w:val="26"/>
        </w:rPr>
        <w:t>download-iplug-sdks.sh</w:t>
      </w:r>
      <w:r>
        <w:rPr>
          <w:rFonts w:ascii="Consolas" w:hAnsi="Consolas"/>
          <w:sz w:val="26"/>
          <w:szCs w:val="26"/>
        </w:rPr>
        <w:t>'</w:t>
      </w:r>
    </w:p>
    <w:p w:rsidR="009C0AD4" w:rsidRDefault="009C0AD4" w:rsidP="00DD628B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Wait till done</w:t>
      </w:r>
    </w:p>
    <w:p w:rsidR="009C0AD4" w:rsidRDefault="009C0AD4" w:rsidP="00DD628B">
      <w:pPr>
        <w:numPr>
          <w:ilvl w:val="0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Back to VS</w:t>
      </w:r>
    </w:p>
    <w:p w:rsidR="009C0AD4" w:rsidRDefault="009C0AD4" w:rsidP="00DD628B">
      <w:pPr>
        <w:numPr>
          <w:ilvl w:val="0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F5</w:t>
      </w:r>
    </w:p>
    <w:p w:rsidR="009C0AD4" w:rsidRDefault="009C0AD4" w:rsidP="00DD628B">
      <w:pPr>
        <w:numPr>
          <w:ilvl w:val="0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Reaper needed:</w:t>
      </w:r>
    </w:p>
    <w:p w:rsidR="009C0AD4" w:rsidRDefault="009C0AD4" w:rsidP="00A87EBD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hyperlink r:id="rId11" w:history="1">
        <w:r w:rsidRPr="003F4C65">
          <w:rPr>
            <w:rStyle w:val="Hyperlink"/>
            <w:rFonts w:ascii="Consolas" w:hAnsi="Consolas"/>
            <w:sz w:val="26"/>
            <w:szCs w:val="26"/>
          </w:rPr>
          <w:t>https://www.reaper.fm/download.php</w:t>
        </w:r>
      </w:hyperlink>
    </w:p>
    <w:p w:rsidR="009C0AD4" w:rsidRDefault="009C0AD4" w:rsidP="00A87EBD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Choose 64-bit if you can</w:t>
      </w:r>
    </w:p>
    <w:p w:rsidR="009C0AD4" w:rsidRDefault="009C0AD4" w:rsidP="00855E10">
      <w:pPr>
        <w:numPr>
          <w:ilvl w:val="0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Project load warning =&gt;</w:t>
      </w:r>
    </w:p>
    <w:p w:rsidR="009C0AD4" w:rsidRDefault="009C0AD4" w:rsidP="00E16863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Ctrl+R, rescan</w:t>
      </w:r>
    </w:p>
    <w:p w:rsidR="009C0AD4" w:rsidRDefault="009C0AD4" w:rsidP="00E16863">
      <w:pPr>
        <w:numPr>
          <w:ilvl w:val="1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plugin doesn't show up =&gt;</w:t>
      </w:r>
    </w:p>
    <w:p w:rsidR="009C0AD4" w:rsidRDefault="009C0AD4" w:rsidP="00E16863">
      <w:pPr>
        <w:numPr>
          <w:ilvl w:val="2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Add a 'VST3' folder to </w:t>
      </w:r>
      <w:r w:rsidRPr="002D65C1">
        <w:rPr>
          <w:rFonts w:ascii="Consolas" w:hAnsi="Consolas"/>
          <w:sz w:val="26"/>
          <w:szCs w:val="26"/>
        </w:rPr>
        <w:t>C:</w:t>
      </w:r>
      <w:r>
        <w:rPr>
          <w:rFonts w:ascii="Consolas" w:hAnsi="Consolas"/>
          <w:sz w:val="26"/>
          <w:szCs w:val="26"/>
        </w:rPr>
        <w:t>\Program Files\Common Files\ if it doesn't yet exist;</w:t>
      </w:r>
    </w:p>
    <w:p w:rsidR="009C0AD4" w:rsidRDefault="009C0AD4" w:rsidP="00E16863">
      <w:pPr>
        <w:numPr>
          <w:ilvl w:val="2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Change permissions of </w:t>
      </w:r>
      <w:r w:rsidRPr="002D65C1">
        <w:rPr>
          <w:rFonts w:ascii="Consolas" w:hAnsi="Consolas"/>
          <w:sz w:val="26"/>
          <w:szCs w:val="26"/>
        </w:rPr>
        <w:t>C:\Program Files\Common Files\VST3</w:t>
      </w:r>
      <w:r>
        <w:rPr>
          <w:rFonts w:ascii="Consolas" w:hAnsi="Consolas"/>
          <w:sz w:val="26"/>
          <w:szCs w:val="26"/>
        </w:rPr>
        <w:t xml:space="preserve"> so you are allowed to write files there;</w:t>
      </w:r>
    </w:p>
    <w:p w:rsidR="009C0AD4" w:rsidRDefault="009C0AD4" w:rsidP="006F2483">
      <w:pPr>
        <w:numPr>
          <w:ilvl w:val="2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Rescan again (F5);</w:t>
      </w:r>
    </w:p>
    <w:p w:rsidR="009C0AD4" w:rsidRDefault="009C0AD4" w:rsidP="006F2483">
      <w:pPr>
        <w:numPr>
          <w:ilvl w:val="2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Plugin shows up!</w:t>
      </w:r>
    </w:p>
    <w:p w:rsidR="009C0AD4" w:rsidRDefault="009C0AD4" w:rsidP="006F2483">
      <w:pPr>
        <w:numPr>
          <w:ilvl w:val="0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</w:p>
    <w:p w:rsidR="009C0AD4" w:rsidRDefault="009C0AD4" w:rsidP="002D65C1">
      <w:pPr>
        <w:numPr>
          <w:ilvl w:val="0"/>
          <w:numId w:val="3"/>
        </w:numPr>
        <w:tabs>
          <w:tab w:val="left" w:pos="720"/>
        </w:tabs>
        <w:rPr>
          <w:rFonts w:ascii="Consolas" w:hAnsi="Consolas"/>
          <w:sz w:val="26"/>
          <w:szCs w:val="26"/>
        </w:rPr>
      </w:pPr>
    </w:p>
    <w:sectPr w:rsidR="009C0AD4" w:rsidSect="009A380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947B3"/>
    <w:multiLevelType w:val="hybridMultilevel"/>
    <w:tmpl w:val="50125238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AF7B47"/>
    <w:multiLevelType w:val="hybridMultilevel"/>
    <w:tmpl w:val="5380C3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E3410C"/>
    <w:multiLevelType w:val="hybridMultilevel"/>
    <w:tmpl w:val="7A464CF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627010"/>
    <w:multiLevelType w:val="hybridMultilevel"/>
    <w:tmpl w:val="C74413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8B4416"/>
    <w:multiLevelType w:val="hybridMultilevel"/>
    <w:tmpl w:val="774C23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displayBackgroundShape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2F8C"/>
    <w:rsid w:val="001B3D56"/>
    <w:rsid w:val="00240C08"/>
    <w:rsid w:val="002743DE"/>
    <w:rsid w:val="002D65C1"/>
    <w:rsid w:val="003B5A58"/>
    <w:rsid w:val="003F4C65"/>
    <w:rsid w:val="00463C3B"/>
    <w:rsid w:val="00567009"/>
    <w:rsid w:val="005E3EE3"/>
    <w:rsid w:val="006F2483"/>
    <w:rsid w:val="0075367E"/>
    <w:rsid w:val="00855E10"/>
    <w:rsid w:val="009100E3"/>
    <w:rsid w:val="00911D10"/>
    <w:rsid w:val="00915C5D"/>
    <w:rsid w:val="009A3806"/>
    <w:rsid w:val="009B100B"/>
    <w:rsid w:val="009B62B7"/>
    <w:rsid w:val="009C0AD4"/>
    <w:rsid w:val="00A87EBD"/>
    <w:rsid w:val="00AE2F8C"/>
    <w:rsid w:val="00B62172"/>
    <w:rsid w:val="00CB3069"/>
    <w:rsid w:val="00DA388A"/>
    <w:rsid w:val="00DD628B"/>
    <w:rsid w:val="00E1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E3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63C3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rtoisegit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Plug2/iPlug2" TargetMode="External"/><Relationship Id="rId11" Type="http://schemas.openxmlformats.org/officeDocument/2006/relationships/hyperlink" Target="https://www.reaper.fm/download.php" TargetMode="External"/><Relationship Id="rId5" Type="http://schemas.openxmlformats.org/officeDocument/2006/relationships/hyperlink" Target="https://www.youtube.com/@Shameless-Plugs-TM" TargetMode="External"/><Relationship Id="rId10" Type="http://schemas.openxmlformats.org/officeDocument/2006/relationships/hyperlink" Target="https://visualstudio.microsoft.com/vs/commu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Plug2/iPlug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1068</TotalTime>
  <Pages>2</Pages>
  <Words>431</Words>
  <Characters>2461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Heeb</dc:creator>
  <cp:keywords/>
  <dc:description/>
  <cp:lastModifiedBy>Heeb</cp:lastModifiedBy>
  <cp:revision>8</cp:revision>
  <dcterms:created xsi:type="dcterms:W3CDTF">2024-03-05T15:54:00Z</dcterms:created>
  <dcterms:modified xsi:type="dcterms:W3CDTF">2024-03-06T21:31:00Z</dcterms:modified>
</cp:coreProperties>
</file>